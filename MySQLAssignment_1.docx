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2DB6" w:rsidRDefault="00000000">
      <w:pPr>
        <w:jc w:val="center"/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  <w:t>Technical Assignment</w:t>
      </w:r>
    </w:p>
    <w:p w:rsidR="00112DB6" w:rsidRDefault="00112DB6">
      <w:pPr>
        <w:jc w:val="center"/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</w:pPr>
    </w:p>
    <w:p w:rsidR="00112DB6" w:rsidRDefault="00000000">
      <w:pPr>
        <w:pStyle w:val="ListParagraph"/>
        <w:numPr>
          <w:ilvl w:val="0"/>
          <w:numId w:val="1"/>
        </w:num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 xml:space="preserve">Write a SQL statement to create a table named countries including columns </w:t>
      </w:r>
      <w:proofErr w:type="spellStart"/>
      <w:r>
        <w:rPr>
          <w:rFonts w:ascii="Roboto" w:hAnsi="Roboto"/>
          <w:shd w:val="clear" w:color="auto" w:fill="FFFFFF"/>
        </w:rPr>
        <w:t>country_id</w:t>
      </w:r>
      <w:proofErr w:type="spellEnd"/>
      <w:r>
        <w:rPr>
          <w:rFonts w:ascii="Roboto" w:hAnsi="Roboto"/>
          <w:shd w:val="clear" w:color="auto" w:fill="FFFFFF"/>
        </w:rPr>
        <w:t>, country_name and region_id and make sure that no countries except Italy, India and China will be entered in the table.</w:t>
      </w:r>
    </w:p>
    <w:p w:rsidR="00112DB6" w:rsidRDefault="00112DB6">
      <w:pPr>
        <w:pStyle w:val="ListParagraph"/>
      </w:pPr>
    </w:p>
    <w:p w:rsidR="00112DB6" w:rsidRDefault="00000000">
      <w:pPr>
        <w:pStyle w:val="ListParagraph"/>
      </w:pPr>
      <w:r>
        <w:rPr>
          <w:noProof/>
        </w:rPr>
        <w:drawing>
          <wp:inline distT="0" distB="0" distL="0" distR="0">
            <wp:extent cx="5943600" cy="4199253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112D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07CD" w:rsidRDefault="00A307CD">
      <w:pPr>
        <w:spacing w:after="0" w:line="240" w:lineRule="auto"/>
      </w:pPr>
      <w:r>
        <w:separator/>
      </w:r>
    </w:p>
  </w:endnote>
  <w:endnote w:type="continuationSeparator" w:id="0">
    <w:p w:rsidR="00A307CD" w:rsidRDefault="00A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07CD" w:rsidRDefault="00A307C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307CD" w:rsidRDefault="00A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30F2"/>
    <w:multiLevelType w:val="multilevel"/>
    <w:tmpl w:val="E0FCDEF0"/>
    <w:lvl w:ilvl="0">
      <w:start w:val="1"/>
      <w:numFmt w:val="decimal"/>
      <w:lvlText w:val="%1-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84593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12DB6"/>
    <w:rsid w:val="00112DB6"/>
    <w:rsid w:val="003A0560"/>
    <w:rsid w:val="00935872"/>
    <w:rsid w:val="00A3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BC1C6B-79D0-427D-8F4A-3E83F2E1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y</dc:creator>
  <dc:description/>
  <cp:lastModifiedBy>dipali y</cp:lastModifiedBy>
  <cp:revision>3</cp:revision>
  <dcterms:created xsi:type="dcterms:W3CDTF">2023-01-21T14:42:00Z</dcterms:created>
  <dcterms:modified xsi:type="dcterms:W3CDTF">2023-01-21T14:48:00Z</dcterms:modified>
</cp:coreProperties>
</file>